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leGrid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895"/>
            <w:gridCol w:w="2177"/>
          </w:tblGrid>
          <w:tr w:rsidR="00A12C10" w:rsidTr="00B7520C">
            <w:tc>
              <w:tcPr>
                <w:tcW w:w="705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:rsidTr="00B7520C">
            <w:tc>
              <w:tcPr>
                <w:tcW w:w="7054" w:type="dxa"/>
              </w:tcPr>
              <w:p w:rsidR="000D071E" w:rsidRPr="003B21D4" w:rsidRDefault="003E7982" w:rsidP="00576C56">
                <w:pPr>
                  <w:rPr>
                    <w:rFonts w:cs="Arial"/>
                    <w:szCs w:val="20"/>
                  </w:rPr>
                </w:pPr>
                <w:r>
                  <w:rPr>
                    <w:rFonts w:cs="Arial"/>
                    <w:szCs w:val="20"/>
                  </w:rPr>
                  <w:t>Jovi Simons</w:t>
                </w:r>
              </w:p>
              <w:p w:rsidR="003B21D4" w:rsidRPr="003B21D4" w:rsidRDefault="003E7982" w:rsidP="003B21D4">
                <w:pPr>
                  <w:pStyle w:val="NoSpacing"/>
                  <w:rPr>
                    <w:lang w:eastAsia="en-US"/>
                  </w:rPr>
                </w:pPr>
                <w:r>
                  <w:rPr>
                    <w:lang w:eastAsia="en-US"/>
                  </w:rPr>
                  <w:t>Sander Jochems</w:t>
                </w:r>
              </w:p>
            </w:tc>
            <w:tc>
              <w:tcPr>
                <w:tcW w:w="2234" w:type="dxa"/>
              </w:tcPr>
              <w:p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39"/>
          </w:tblGrid>
          <w:tr w:rsidR="000202AF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202AF" w:rsidRDefault="000202AF" w:rsidP="000202AF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4656" behindDoc="0" locked="0" layoutInCell="1" allowOverlap="1" wp14:anchorId="5A819E39" wp14:editId="399FD2DD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202AF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202AF" w:rsidRDefault="00304F02" w:rsidP="00304F02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color w:val="4F81BD" w:themeColor="accent1"/>
                        <w:sz w:val="80"/>
                        <w:szCs w:val="80"/>
                      </w:rPr>
                      <w:t>Functioneel ontwerp</w:t>
                    </w:r>
                  </w:p>
                </w:sdtContent>
              </w:sdt>
            </w:tc>
          </w:tr>
          <w:tr w:rsidR="000202AF" w:rsidTr="000202AF">
            <w:tc>
              <w:tcPr>
                <w:tcW w:w="7442" w:type="dxa"/>
              </w:tcPr>
              <w:p w:rsidR="000202AF" w:rsidRPr="000202AF" w:rsidRDefault="003B21D4" w:rsidP="000202AF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Ondertitel</w:t>
                </w:r>
              </w:p>
            </w:tc>
          </w:tr>
        </w:tbl>
        <w:p w:rsidR="00171C89" w:rsidRPr="00304F02" w:rsidRDefault="00304F02" w:rsidP="00304F02">
          <w:pPr>
            <w:rPr>
              <w:rFonts w:ascii="Arial" w:hAnsi="Arial" w:cs="Arial"/>
            </w:rPr>
          </w:pPr>
          <w:r>
            <w:rPr>
              <w:noProof/>
              <w:color w:val="0000FF"/>
              <w:lang w:eastAsia="nl-NL"/>
            </w:rPr>
            <w:drawing>
              <wp:anchor distT="0" distB="0" distL="114300" distR="114300" simplePos="0" relativeHeight="251658240" behindDoc="1" locked="0" layoutInCell="1" allowOverlap="1" wp14:anchorId="4369402D" wp14:editId="37CFDAA9">
                <wp:simplePos x="0" y="0"/>
                <wp:positionH relativeFrom="column">
                  <wp:posOffset>989965</wp:posOffset>
                </wp:positionH>
                <wp:positionV relativeFrom="paragraph">
                  <wp:posOffset>4829810</wp:posOffset>
                </wp:positionV>
                <wp:extent cx="3566160" cy="2301240"/>
                <wp:effectExtent l="0" t="0" r="0" b="3810"/>
                <wp:wrapThrough wrapText="bothSides">
                  <wp:wrapPolygon edited="0">
                    <wp:start x="0" y="0"/>
                    <wp:lineTo x="0" y="21457"/>
                    <wp:lineTo x="21462" y="21457"/>
                    <wp:lineTo x="21462" y="0"/>
                    <wp:lineTo x="0" y="0"/>
                  </wp:wrapPolygon>
                </wp:wrapThrough>
                <wp:docPr id="1" name="Afbeelding 1" descr="Afbeeldingsresultaat voor fokke en sukke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Afbeeldingsresultaat voor fokke en sukke">
                          <a:hlinkClick r:id="rId10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66160" cy="230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</w:t>
          </w:r>
        </w:p>
      </w:sdtContent>
    </w:sdt>
    <w:p w:rsidR="00171C89" w:rsidRDefault="00171C89" w:rsidP="00576C56">
      <w:pPr>
        <w:rPr>
          <w:rFonts w:ascii="Arial" w:hAnsi="Arial" w:cs="Arial"/>
        </w:rPr>
      </w:pPr>
    </w:p>
    <w:p w:rsidR="0066776B" w:rsidRDefault="0066776B" w:rsidP="00576C56">
      <w:pPr>
        <w:rPr>
          <w:rFonts w:ascii="Arial" w:hAnsi="Arial" w:cs="Arial"/>
        </w:rPr>
      </w:pPr>
    </w:p>
    <w:p w:rsidR="00C40CE8" w:rsidRDefault="00C40CE8" w:rsidP="0056529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:rsidR="00304F02" w:rsidRDefault="000B21DE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462307114" w:history="1">
            <w:r w:rsidR="00304F02" w:rsidRPr="002B4CF8">
              <w:rPr>
                <w:rStyle w:val="Hyperlink"/>
                <w:noProof/>
              </w:rPr>
              <w:t>1.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Inleiding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_Toc462307114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3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:rsidR="00304F02" w:rsidRDefault="00C17A28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5" w:history="1">
            <w:r w:rsidR="00304F02" w:rsidRPr="002B4CF8">
              <w:rPr>
                <w:rStyle w:val="Hyperlink"/>
                <w:noProof/>
              </w:rPr>
              <w:t>2.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Functionaliteiten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_Toc462307115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4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:rsidR="00304F02" w:rsidRDefault="00C17A28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6" w:history="1">
            <w:r w:rsidR="00304F02" w:rsidRPr="002B4CF8">
              <w:rPr>
                <w:rStyle w:val="Hyperlink"/>
                <w:noProof/>
              </w:rPr>
              <w:t>3.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Gebruikersschermen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_Toc462307116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5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:rsidR="00304F02" w:rsidRDefault="00C17A28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7" w:history="1">
            <w:r w:rsidR="00304F02" w:rsidRPr="002B4CF8">
              <w:rPr>
                <w:rStyle w:val="Hyperlink"/>
                <w:noProof/>
              </w:rPr>
              <w:t>4.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Navigatiestructuur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_Toc462307117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6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:rsidR="00304F02" w:rsidRDefault="00C17A28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8" w:history="1">
            <w:r w:rsidR="00304F02" w:rsidRPr="002B4CF8">
              <w:rPr>
                <w:rStyle w:val="Hyperlink"/>
                <w:noProof/>
              </w:rPr>
              <w:t>5.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Formulierontwerp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_Toc462307118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7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:rsidR="00304F02" w:rsidRDefault="00C17A28">
          <w:pPr>
            <w:pStyle w:val="TOC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9" w:history="1">
            <w:r w:rsidR="00304F02" w:rsidRPr="002B4CF8">
              <w:rPr>
                <w:rStyle w:val="Hyperlink"/>
                <w:noProof/>
              </w:rPr>
              <w:t>6.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Uitvoerontwerp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_Toc462307119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8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:rsidR="00AD7800" w:rsidRPr="00D956AA" w:rsidRDefault="000B21DE" w:rsidP="0056529E"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:rsidR="005754E0" w:rsidRDefault="005754E0" w:rsidP="0056529E">
      <w:pPr>
        <w:pStyle w:val="Heading3"/>
        <w:spacing w:line="360" w:lineRule="auto"/>
        <w:sectPr w:rsidR="005754E0" w:rsidSect="008374F1">
          <w:headerReference w:type="even" r:id="rId12"/>
          <w:headerReference w:type="default" r:id="rId13"/>
          <w:footerReference w:type="even" r:id="rId14"/>
          <w:footerReference w:type="default" r:id="rId15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304F02" w:rsidRPr="00672456" w:rsidRDefault="00304F02" w:rsidP="00304F02">
      <w:pPr>
        <w:pStyle w:val="Heading1"/>
      </w:pPr>
      <w:bookmarkStart w:id="0" w:name="_Toc449083612"/>
      <w:bookmarkStart w:id="1" w:name="_Toc462307114"/>
      <w:r>
        <w:lastRenderedPageBreak/>
        <w:t>Inleiding</w:t>
      </w:r>
      <w:bookmarkEnd w:id="0"/>
      <w:bookmarkEnd w:id="1"/>
    </w:p>
    <w:p w:rsidR="00304F02" w:rsidRPr="00947839" w:rsidRDefault="00304F02" w:rsidP="00304F02">
      <w:pPr>
        <w:rPr>
          <w:rFonts w:ascii="Calibri" w:hAnsi="Calibri"/>
        </w:rPr>
      </w:pPr>
      <w:r w:rsidRPr="00947839">
        <w:rPr>
          <w:rFonts w:ascii="Calibri" w:hAnsi="Calibri"/>
        </w:rPr>
        <w:t>In dit ontwerp vind je een overzicht van de functionaliteiten waaraan de applicatie moet voldoen.</w:t>
      </w:r>
    </w:p>
    <w:p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2" w:name="_Toc435780368"/>
      <w:bookmarkStart w:id="3" w:name="_Toc449083613"/>
      <w:r>
        <w:br w:type="page"/>
      </w:r>
    </w:p>
    <w:p w:rsidR="00304F02" w:rsidRDefault="00304F02" w:rsidP="00304F02">
      <w:pPr>
        <w:pStyle w:val="Heading1"/>
      </w:pPr>
      <w:bookmarkStart w:id="4" w:name="_Toc462307115"/>
      <w:r>
        <w:lastRenderedPageBreak/>
        <w:t>Functionaliteiten</w:t>
      </w:r>
      <w:bookmarkEnd w:id="2"/>
      <w:bookmarkEnd w:id="3"/>
      <w:bookmarkEnd w:id="4"/>
    </w:p>
    <w:p w:rsidR="0056187B" w:rsidRPr="0056187B" w:rsidRDefault="0056187B" w:rsidP="0056187B">
      <w:pPr>
        <w:rPr>
          <w:lang w:eastAsia="nl-NL"/>
        </w:rPr>
      </w:pPr>
    </w:p>
    <w:p w:rsidR="00AC1568" w:rsidRDefault="00AC1568" w:rsidP="00ED44F2">
      <w:pPr>
        <w:pStyle w:val="Heading2"/>
      </w:pPr>
      <w:bookmarkStart w:id="5" w:name="_Toc435780369"/>
      <w:bookmarkStart w:id="6" w:name="_Toc449083614"/>
      <w:r>
        <w:t>Stem</w:t>
      </w:r>
      <w:bookmarkStart w:id="7" w:name="_GoBack"/>
      <w:bookmarkEnd w:id="7"/>
      <w:r>
        <w:t>men / Verkiesbaar Stellen</w:t>
      </w:r>
    </w:p>
    <w:p w:rsidR="00AC1568" w:rsidRDefault="00AC1568">
      <w:pPr>
        <w:spacing w:after="200" w:line="276" w:lineRule="auto"/>
        <w:jc w:val="left"/>
      </w:pPr>
      <w:r>
        <w:object w:dxaOrig="5148" w:dyaOrig="7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4pt;height:388.2pt" o:ole="">
            <v:imagedata r:id="rId16" o:title=""/>
          </v:shape>
          <o:OLEObject Type="Embed" ProgID="Visio.Drawing.15" ShapeID="_x0000_i1025" DrawAspect="Content" ObjectID="_1610870833" r:id="rId17"/>
        </w:object>
      </w:r>
    </w:p>
    <w:p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br w:type="page"/>
      </w:r>
    </w:p>
    <w:p w:rsidR="00304F02" w:rsidRDefault="00304F02" w:rsidP="00304F02">
      <w:pPr>
        <w:pStyle w:val="Heading1"/>
      </w:pPr>
      <w:bookmarkStart w:id="8" w:name="_Toc462307116"/>
      <w:r>
        <w:lastRenderedPageBreak/>
        <w:t>Gebruikersschermen</w:t>
      </w:r>
      <w:bookmarkEnd w:id="5"/>
      <w:bookmarkEnd w:id="6"/>
      <w:bookmarkEnd w:id="8"/>
    </w:p>
    <w:p w:rsidR="00304F02" w:rsidRPr="000D7F7C" w:rsidRDefault="00304F02" w:rsidP="00304F02">
      <w:pPr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Geef in één of meerdere schetsen aan, hoe de applicatie er uit </w:t>
      </w:r>
      <w:proofErr w:type="gramStart"/>
      <w:r w:rsidRPr="000D7F7C">
        <w:rPr>
          <w:rFonts w:ascii="Calibri" w:hAnsi="Calibri"/>
          <w:i/>
          <w:highlight w:val="lightGray"/>
        </w:rPr>
        <w:t>gaat</w:t>
      </w:r>
      <w:r>
        <w:rPr>
          <w:rFonts w:ascii="Calibri" w:hAnsi="Calibri"/>
          <w:i/>
          <w:highlight w:val="lightGray"/>
        </w:rPr>
        <w:t xml:space="preserve"> </w:t>
      </w:r>
      <w:r w:rsidRPr="000D7F7C">
        <w:rPr>
          <w:rFonts w:ascii="Calibri" w:hAnsi="Calibri"/>
          <w:i/>
          <w:highlight w:val="lightGray"/>
        </w:rPr>
        <w:t xml:space="preserve"> zien</w:t>
      </w:r>
      <w:proofErr w:type="gramEnd"/>
      <w:r w:rsidRPr="000D7F7C">
        <w:rPr>
          <w:rFonts w:ascii="Calibri" w:hAnsi="Calibri"/>
          <w:i/>
          <w:highlight w:val="lightGray"/>
        </w:rPr>
        <w:t>. In deze schets(en) moeten duidelijk de onderstaande punten naar voren komen:</w:t>
      </w:r>
    </w:p>
    <w:p w:rsidR="00304F02" w:rsidRPr="000D7F7C" w:rsidRDefault="00304F02" w:rsidP="00304F02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Lay-out applicatie </w:t>
      </w:r>
    </w:p>
    <w:p w:rsidR="00304F02" w:rsidRPr="000D7F7C" w:rsidRDefault="00304F02" w:rsidP="00304F02">
      <w:pPr>
        <w:pStyle w:val="ListParagraph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Plaats menu</w:t>
      </w:r>
    </w:p>
    <w:p w:rsidR="00304F02" w:rsidRPr="000D7F7C" w:rsidRDefault="00304F02" w:rsidP="00304F02">
      <w:pPr>
        <w:pStyle w:val="ListParagraph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Plaats content</w:t>
      </w:r>
    </w:p>
    <w:p w:rsidR="00304F02" w:rsidRPr="000D7F7C" w:rsidRDefault="00304F02" w:rsidP="00304F02">
      <w:pPr>
        <w:pStyle w:val="ListParagraph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Enz.</w:t>
      </w:r>
    </w:p>
    <w:p w:rsidR="00304F02" w:rsidRPr="000D7F7C" w:rsidRDefault="00304F02" w:rsidP="00304F02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Opmaak </w:t>
      </w:r>
    </w:p>
    <w:p w:rsidR="00304F02" w:rsidRPr="000D7F7C" w:rsidRDefault="00304F02" w:rsidP="00304F02">
      <w:pPr>
        <w:pStyle w:val="ListParagraph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Kleur gebruik </w:t>
      </w:r>
    </w:p>
    <w:p w:rsidR="00304F02" w:rsidRPr="000D7F7C" w:rsidRDefault="00304F02" w:rsidP="00304F02">
      <w:pPr>
        <w:pStyle w:val="ListParagraph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Lettertype </w:t>
      </w:r>
    </w:p>
    <w:p w:rsidR="00304F02" w:rsidRDefault="00304F02" w:rsidP="00304F02">
      <w:pPr>
        <w:pStyle w:val="ListParagraph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enz.</w:t>
      </w:r>
    </w:p>
    <w:p w:rsidR="00304F02" w:rsidRPr="00486E89" w:rsidRDefault="00304F02" w:rsidP="00304F02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proofErr w:type="spellStart"/>
      <w:r w:rsidRPr="006360E2">
        <w:rPr>
          <w:rFonts w:ascii="Calibri" w:hAnsi="Calibri"/>
          <w:i/>
          <w:highlight w:val="lightGray"/>
        </w:rPr>
        <w:t>Behaviours</w:t>
      </w:r>
      <w:proofErr w:type="spellEnd"/>
      <w:r w:rsidRPr="006360E2">
        <w:rPr>
          <w:rFonts w:ascii="Calibri" w:hAnsi="Calibri"/>
          <w:i/>
          <w:highlight w:val="lightGray"/>
        </w:rPr>
        <w:t xml:space="preserve"> </w:t>
      </w:r>
      <w:r w:rsidRPr="00486E89">
        <w:rPr>
          <w:rFonts w:ascii="Calibri" w:hAnsi="Calibri"/>
          <w:i/>
          <w:highlight w:val="lightGray"/>
        </w:rPr>
        <w:t>(indien van toepassing)</w:t>
      </w:r>
    </w:p>
    <w:p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9" w:name="_Toc447878399"/>
      <w:bookmarkStart w:id="10" w:name="_Toc449083615"/>
      <w:r>
        <w:br w:type="page"/>
      </w:r>
    </w:p>
    <w:p w:rsidR="00304F02" w:rsidRPr="00672456" w:rsidRDefault="00304F02" w:rsidP="00304F02">
      <w:pPr>
        <w:pStyle w:val="Heading1"/>
      </w:pPr>
      <w:bookmarkStart w:id="11" w:name="_Toc462307117"/>
      <w:r>
        <w:lastRenderedPageBreak/>
        <w:t>Navigatie</w:t>
      </w:r>
      <w:r w:rsidRPr="00137A1C">
        <w:t>structuur</w:t>
      </w:r>
      <w:bookmarkEnd w:id="9"/>
      <w:bookmarkEnd w:id="10"/>
      <w:bookmarkEnd w:id="11"/>
    </w:p>
    <w:p w:rsidR="00304F02" w:rsidRPr="00EA6B15" w:rsidRDefault="00304F02" w:rsidP="00304F02"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D5903D" wp14:editId="1C0B276A">
                <wp:simplePos x="0" y="0"/>
                <wp:positionH relativeFrom="column">
                  <wp:posOffset>-1501775</wp:posOffset>
                </wp:positionH>
                <wp:positionV relativeFrom="paragraph">
                  <wp:posOffset>41910</wp:posOffset>
                </wp:positionV>
                <wp:extent cx="291465" cy="9525"/>
                <wp:effectExtent l="0" t="0" r="13335" b="28575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DC373" id="Rechte verbindingslijn 2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8.25pt,3.3pt" to="-95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" strokecolor="#4579b8 [3044]"/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F3CA46" wp14:editId="0DA3D0B0">
                <wp:simplePos x="0" y="0"/>
                <wp:positionH relativeFrom="column">
                  <wp:posOffset>-2924175</wp:posOffset>
                </wp:positionH>
                <wp:positionV relativeFrom="paragraph">
                  <wp:posOffset>60960</wp:posOffset>
                </wp:positionV>
                <wp:extent cx="227965" cy="0"/>
                <wp:effectExtent l="0" t="0" r="19685" b="1905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3DA17" id="Rechte verbindingslijn 2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0.25pt,4.8pt" to="-212.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" strokecolor="#4579b8 [3044]"/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89A55C" wp14:editId="1B99A7D2">
                <wp:simplePos x="0" y="0"/>
                <wp:positionH relativeFrom="column">
                  <wp:posOffset>-4182110</wp:posOffset>
                </wp:positionH>
                <wp:positionV relativeFrom="paragraph">
                  <wp:posOffset>41910</wp:posOffset>
                </wp:positionV>
                <wp:extent cx="228600" cy="1"/>
                <wp:effectExtent l="0" t="0" r="19050" b="1905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C4555" id="Rechte verbindingslijn 14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29.3pt,3.3pt" to="-311.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" strokecolor="black [3040]"/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C7DE41" wp14:editId="3EA661F1">
                <wp:simplePos x="0" y="0"/>
                <wp:positionH relativeFrom="column">
                  <wp:posOffset>-2324735</wp:posOffset>
                </wp:positionH>
                <wp:positionV relativeFrom="paragraph">
                  <wp:posOffset>29845</wp:posOffset>
                </wp:positionV>
                <wp:extent cx="0" cy="394970"/>
                <wp:effectExtent l="95250" t="38100" r="57150" b="24130"/>
                <wp:wrapNone/>
                <wp:docPr id="42" name="Rechte verbindingslijn met pij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22ED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2" o:spid="_x0000_s1026" type="#_x0000_t32" style="position:absolute;margin-left:-183.05pt;margin-top:2.35pt;width:0;height:31.1p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083DFC" wp14:editId="273EA173">
                <wp:simplePos x="0" y="0"/>
                <wp:positionH relativeFrom="column">
                  <wp:posOffset>-2124075</wp:posOffset>
                </wp:positionH>
                <wp:positionV relativeFrom="paragraph">
                  <wp:posOffset>29845</wp:posOffset>
                </wp:positionV>
                <wp:extent cx="0" cy="228600"/>
                <wp:effectExtent l="95250" t="38100" r="57150" b="1905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9D47D" id="Rechte verbindingslijn met pijl 21" o:spid="_x0000_s1026" type="#_x0000_t32" style="position:absolute;margin-left:-167.25pt;margin-top:2.35pt;width:0;height:1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C47565" wp14:editId="13D87B83">
                <wp:simplePos x="0" y="0"/>
                <wp:positionH relativeFrom="column">
                  <wp:posOffset>-4640580</wp:posOffset>
                </wp:positionH>
                <wp:positionV relativeFrom="paragraph">
                  <wp:posOffset>30480</wp:posOffset>
                </wp:positionV>
                <wp:extent cx="635" cy="4574540"/>
                <wp:effectExtent l="0" t="0" r="37465" b="16510"/>
                <wp:wrapNone/>
                <wp:docPr id="51" name="Rechte verbindingslij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7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38A59" id="Rechte verbindingslijn 51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5.4pt,2.4pt" to="-365.35pt,3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" strokecolor="#4579b8 [3044]"/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color w:val="000000"/>
          <w:szCs w:val="20"/>
          <w:highlight w:val="lightGray"/>
          <w:lang w:eastAsia="nl-NL"/>
        </w:rPr>
        <w:t>Geef aan hoe er binnen de applicatie genavigeerd gaat worden. Geef hierbij in hoofdlijnen aan welke schermen/vensters er zijn binnen de applicatie en hoe deze in relatie met elkaar staan.</w:t>
      </w:r>
    </w:p>
    <w:p w:rsidR="00304F02" w:rsidRPr="000D7F7C" w:rsidRDefault="00304F02" w:rsidP="00304F02">
      <w:pPr>
        <w:pStyle w:val="Default"/>
        <w:rPr>
          <w:rFonts w:ascii="Calibri" w:hAnsi="Calibri"/>
          <w:i/>
          <w:sz w:val="22"/>
          <w:szCs w:val="20"/>
        </w:rPr>
      </w:pPr>
    </w:p>
    <w:p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12" w:name="_Toc435780371"/>
      <w:bookmarkStart w:id="13" w:name="_Toc449083616"/>
      <w:r>
        <w:br w:type="page"/>
      </w:r>
    </w:p>
    <w:p w:rsidR="00304F02" w:rsidRDefault="00304F02" w:rsidP="00304F02">
      <w:pPr>
        <w:pStyle w:val="Heading1"/>
      </w:pPr>
      <w:bookmarkStart w:id="14" w:name="_Toc462307118"/>
      <w:r>
        <w:lastRenderedPageBreak/>
        <w:t>Formulierontwerp</w:t>
      </w:r>
      <w:bookmarkEnd w:id="12"/>
      <w:bookmarkEnd w:id="13"/>
      <w:bookmarkEnd w:id="14"/>
    </w:p>
    <w:p w:rsidR="00304F02" w:rsidRPr="000D7F7C" w:rsidRDefault="00304F02" w:rsidP="00304F02">
      <w:pPr>
        <w:pStyle w:val="Default"/>
        <w:rPr>
          <w:rFonts w:ascii="Calibri" w:hAnsi="Calibri"/>
          <w:i/>
          <w:sz w:val="22"/>
          <w:szCs w:val="20"/>
        </w:rPr>
      </w:pPr>
      <w:r w:rsidRPr="000D7F7C">
        <w:rPr>
          <w:rFonts w:ascii="Calibri" w:hAnsi="Calibri"/>
          <w:i/>
          <w:sz w:val="22"/>
          <w:szCs w:val="20"/>
          <w:highlight w:val="lightGray"/>
        </w:rPr>
        <w:t>Geef</w:t>
      </w:r>
      <w:r>
        <w:rPr>
          <w:rFonts w:ascii="Calibri" w:hAnsi="Calibri"/>
          <w:i/>
          <w:sz w:val="22"/>
          <w:szCs w:val="20"/>
          <w:highlight w:val="lightGray"/>
        </w:rPr>
        <w:t xml:space="preserve">, indien van </w:t>
      </w:r>
      <w:proofErr w:type="gramStart"/>
      <w:r>
        <w:rPr>
          <w:rFonts w:ascii="Calibri" w:hAnsi="Calibri"/>
          <w:i/>
          <w:sz w:val="22"/>
          <w:szCs w:val="20"/>
          <w:highlight w:val="lightGray"/>
        </w:rPr>
        <w:t xml:space="preserve">toepassing, </w:t>
      </w:r>
      <w:r w:rsidRPr="000D7F7C">
        <w:rPr>
          <w:rFonts w:ascii="Calibri" w:hAnsi="Calibri"/>
          <w:i/>
          <w:sz w:val="22"/>
          <w:szCs w:val="20"/>
          <w:highlight w:val="lightGray"/>
        </w:rPr>
        <w:t xml:space="preserve"> van</w:t>
      </w:r>
      <w:proofErr w:type="gramEnd"/>
      <w:r w:rsidRPr="000D7F7C">
        <w:rPr>
          <w:rFonts w:ascii="Calibri" w:hAnsi="Calibri"/>
          <w:i/>
          <w:sz w:val="22"/>
          <w:szCs w:val="20"/>
          <w:highlight w:val="lightGray"/>
        </w:rPr>
        <w:t xml:space="preserve"> elk venster aan welke gegevens er gebruikt worden. Laat in één of meerdere schetsen zien hoe deze gegevens worden weergegeven.</w:t>
      </w:r>
      <w:r w:rsidRPr="000D7F7C">
        <w:rPr>
          <w:rFonts w:ascii="Calibri" w:hAnsi="Calibri"/>
          <w:i/>
          <w:sz w:val="22"/>
          <w:szCs w:val="20"/>
        </w:rPr>
        <w:t xml:space="preserve"> </w:t>
      </w:r>
    </w:p>
    <w:p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15" w:name="_Toc447878401"/>
      <w:bookmarkStart w:id="16" w:name="_Toc449083617"/>
      <w:r>
        <w:br w:type="page"/>
      </w:r>
    </w:p>
    <w:p w:rsidR="00304F02" w:rsidRDefault="00304F02" w:rsidP="00304F02">
      <w:pPr>
        <w:pStyle w:val="Heading1"/>
      </w:pPr>
      <w:bookmarkStart w:id="17" w:name="_Toc462307119"/>
      <w:r>
        <w:lastRenderedPageBreak/>
        <w:t>Uitvoerontwerp</w:t>
      </w:r>
      <w:bookmarkEnd w:id="15"/>
      <w:bookmarkEnd w:id="16"/>
      <w:bookmarkEnd w:id="17"/>
    </w:p>
    <w:p w:rsidR="00304F02" w:rsidRPr="00331A2A" w:rsidRDefault="00304F02" w:rsidP="00304F02">
      <w:pPr>
        <w:pStyle w:val="Default"/>
        <w:rPr>
          <w:i/>
        </w:rPr>
      </w:pPr>
      <w:r w:rsidRPr="002A0B0F">
        <w:rPr>
          <w:rFonts w:ascii="Calibri" w:hAnsi="Calibri"/>
          <w:i/>
          <w:sz w:val="22"/>
          <w:szCs w:val="20"/>
          <w:highlight w:val="lightGray"/>
        </w:rPr>
        <w:t xml:space="preserve">Beschrijf hoe de </w:t>
      </w:r>
      <w:proofErr w:type="gramStart"/>
      <w:r w:rsidRPr="002A0B0F">
        <w:rPr>
          <w:rFonts w:ascii="Calibri" w:hAnsi="Calibri"/>
          <w:i/>
          <w:sz w:val="22"/>
          <w:szCs w:val="20"/>
          <w:highlight w:val="lightGray"/>
        </w:rPr>
        <w:t>uitvoer /</w:t>
      </w:r>
      <w:proofErr w:type="gramEnd"/>
      <w:r w:rsidRPr="002A0B0F">
        <w:rPr>
          <w:rFonts w:ascii="Calibri" w:hAnsi="Calibri"/>
          <w:i/>
          <w:sz w:val="22"/>
          <w:szCs w:val="20"/>
          <w:highlight w:val="lightGray"/>
        </w:rPr>
        <w:t xml:space="preserve"> output van de applicatie is. Denk daarbij aan </w:t>
      </w:r>
      <w:proofErr w:type="gramStart"/>
      <w:r w:rsidRPr="002A0B0F">
        <w:rPr>
          <w:rFonts w:ascii="Calibri" w:hAnsi="Calibri"/>
          <w:i/>
          <w:sz w:val="22"/>
          <w:szCs w:val="20"/>
          <w:highlight w:val="lightGray"/>
        </w:rPr>
        <w:t>rapportages /</w:t>
      </w:r>
      <w:proofErr w:type="gramEnd"/>
      <w:r w:rsidRPr="002A0B0F">
        <w:rPr>
          <w:rFonts w:ascii="Calibri" w:hAnsi="Calibri"/>
          <w:i/>
          <w:sz w:val="22"/>
          <w:szCs w:val="20"/>
          <w:highlight w:val="lightGray"/>
        </w:rPr>
        <w:t xml:space="preserve"> overzichten / geluid en dergelijke.</w:t>
      </w:r>
    </w:p>
    <w:p w:rsidR="00E15D68" w:rsidRDefault="00E15D68" w:rsidP="00304F02">
      <w:pPr>
        <w:pStyle w:val="Heading3"/>
        <w:spacing w:line="360" w:lineRule="auto"/>
        <w:rPr>
          <w:rFonts w:ascii="Arial" w:hAnsi="Arial" w:cs="Arial"/>
        </w:rPr>
      </w:pPr>
    </w:p>
    <w:sectPr w:rsidR="00E15D68" w:rsidSect="005754E0">
      <w:headerReference w:type="default" r:id="rId18"/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7A28" w:rsidRDefault="00C17A28" w:rsidP="00E15D68">
      <w:pPr>
        <w:spacing w:line="240" w:lineRule="auto"/>
      </w:pPr>
      <w:r>
        <w:separator/>
      </w:r>
    </w:p>
  </w:endnote>
  <w:endnote w:type="continuationSeparator" w:id="0">
    <w:p w:rsidR="00C17A28" w:rsidRDefault="00C17A28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9295978"/>
      <w:docPartObj>
        <w:docPartGallery w:val="Page Numbers (Bottom of Page)"/>
        <w:docPartUnique/>
      </w:docPartObj>
    </w:sdtPr>
    <w:sdtEndPr/>
    <w:sdtContent>
      <w:p w:rsidR="004A1FE3" w:rsidRDefault="004A1FE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7839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65263"/>
      <w:docPartObj>
        <w:docPartGallery w:val="Page Numbers (Bottom of Page)"/>
        <w:docPartUnique/>
      </w:docPartObj>
    </w:sdtPr>
    <w:sdtEndPr/>
    <w:sdtContent>
      <w:p w:rsidR="004A0228" w:rsidRPr="00845276" w:rsidRDefault="004A0228" w:rsidP="00845276">
        <w:pPr>
          <w:pStyle w:val="Header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7839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7A28" w:rsidRDefault="00C17A28" w:rsidP="00E15D68">
      <w:pPr>
        <w:spacing w:line="240" w:lineRule="auto"/>
      </w:pPr>
      <w:r>
        <w:separator/>
      </w:r>
    </w:p>
  </w:footnote>
  <w:footnote w:type="continuationSeparator" w:id="0">
    <w:p w:rsidR="00C17A28" w:rsidRDefault="00C17A28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54E0" w:rsidRDefault="005754E0" w:rsidP="005754E0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0228" w:rsidRDefault="004A1FE3" w:rsidP="004A1FE3">
    <w:pPr>
      <w:pStyle w:val="Header"/>
      <w:jc w:val="center"/>
    </w:pP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TITLE  \* FirstCap  \* MERGEFORMAT </w:instrText>
    </w:r>
    <w:r>
      <w:rPr>
        <w:color w:val="4F81BD" w:themeColor="accent1"/>
      </w:rPr>
      <w:fldChar w:fldCharType="separate"/>
    </w:r>
    <w:r w:rsidR="00F4479B">
      <w:rPr>
        <w:color w:val="4F81BD" w:themeColor="accent1"/>
      </w:rPr>
      <w:t>Titel</w:t>
    </w:r>
    <w:r>
      <w:rPr>
        <w:color w:val="4F81BD" w:themeColor="accent1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4F1" w:rsidRPr="00304F02" w:rsidRDefault="008374F1" w:rsidP="00304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D102E3"/>
    <w:multiLevelType w:val="multilevel"/>
    <w:tmpl w:val="07E8D42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9B"/>
    <w:rsid w:val="000202AF"/>
    <w:rsid w:val="00041FF0"/>
    <w:rsid w:val="00063DBA"/>
    <w:rsid w:val="00093764"/>
    <w:rsid w:val="000B21DE"/>
    <w:rsid w:val="000D071E"/>
    <w:rsid w:val="000E73B9"/>
    <w:rsid w:val="00123D3B"/>
    <w:rsid w:val="001577A1"/>
    <w:rsid w:val="00171C89"/>
    <w:rsid w:val="00181BA8"/>
    <w:rsid w:val="001A0BD5"/>
    <w:rsid w:val="001A7707"/>
    <w:rsid w:val="001B7BD1"/>
    <w:rsid w:val="001D53DC"/>
    <w:rsid w:val="002230E9"/>
    <w:rsid w:val="00240C2E"/>
    <w:rsid w:val="002468B1"/>
    <w:rsid w:val="00261D4D"/>
    <w:rsid w:val="002763E9"/>
    <w:rsid w:val="0028164F"/>
    <w:rsid w:val="002872BA"/>
    <w:rsid w:val="002C535E"/>
    <w:rsid w:val="002C5D79"/>
    <w:rsid w:val="002D68B2"/>
    <w:rsid w:val="003042C2"/>
    <w:rsid w:val="00304F02"/>
    <w:rsid w:val="003312CB"/>
    <w:rsid w:val="00364D94"/>
    <w:rsid w:val="0038214C"/>
    <w:rsid w:val="00391DC3"/>
    <w:rsid w:val="003B21D4"/>
    <w:rsid w:val="003C17B0"/>
    <w:rsid w:val="003C6264"/>
    <w:rsid w:val="003C7459"/>
    <w:rsid w:val="003D2F37"/>
    <w:rsid w:val="003E7982"/>
    <w:rsid w:val="00413144"/>
    <w:rsid w:val="004600C2"/>
    <w:rsid w:val="00475137"/>
    <w:rsid w:val="004A0228"/>
    <w:rsid w:val="004A1FE3"/>
    <w:rsid w:val="004B4AD0"/>
    <w:rsid w:val="004C2C8C"/>
    <w:rsid w:val="004D2957"/>
    <w:rsid w:val="00536932"/>
    <w:rsid w:val="005424FE"/>
    <w:rsid w:val="00544823"/>
    <w:rsid w:val="0056187B"/>
    <w:rsid w:val="0056529E"/>
    <w:rsid w:val="005754E0"/>
    <w:rsid w:val="00576C56"/>
    <w:rsid w:val="00582C4C"/>
    <w:rsid w:val="005C4722"/>
    <w:rsid w:val="0061661E"/>
    <w:rsid w:val="0064170A"/>
    <w:rsid w:val="0066776B"/>
    <w:rsid w:val="006807FF"/>
    <w:rsid w:val="00690BDC"/>
    <w:rsid w:val="006A635D"/>
    <w:rsid w:val="006B4DEC"/>
    <w:rsid w:val="006F636C"/>
    <w:rsid w:val="007320EA"/>
    <w:rsid w:val="00737DA4"/>
    <w:rsid w:val="007423FD"/>
    <w:rsid w:val="00742BBC"/>
    <w:rsid w:val="00770BA4"/>
    <w:rsid w:val="00793C0F"/>
    <w:rsid w:val="007B7004"/>
    <w:rsid w:val="007C223B"/>
    <w:rsid w:val="007C2862"/>
    <w:rsid w:val="007D24C2"/>
    <w:rsid w:val="00800C25"/>
    <w:rsid w:val="008374F1"/>
    <w:rsid w:val="00845276"/>
    <w:rsid w:val="008C7B2E"/>
    <w:rsid w:val="008D491A"/>
    <w:rsid w:val="009114A3"/>
    <w:rsid w:val="009240D9"/>
    <w:rsid w:val="00947839"/>
    <w:rsid w:val="00951387"/>
    <w:rsid w:val="0095360E"/>
    <w:rsid w:val="009572E0"/>
    <w:rsid w:val="009865F0"/>
    <w:rsid w:val="009B6508"/>
    <w:rsid w:val="009E6E05"/>
    <w:rsid w:val="009F04E3"/>
    <w:rsid w:val="00A05E7E"/>
    <w:rsid w:val="00A12C10"/>
    <w:rsid w:val="00A758EE"/>
    <w:rsid w:val="00A9387F"/>
    <w:rsid w:val="00AC0095"/>
    <w:rsid w:val="00AC1568"/>
    <w:rsid w:val="00AD7800"/>
    <w:rsid w:val="00B024D2"/>
    <w:rsid w:val="00B04C5C"/>
    <w:rsid w:val="00B23A23"/>
    <w:rsid w:val="00B353E7"/>
    <w:rsid w:val="00B7520C"/>
    <w:rsid w:val="00BC2C6D"/>
    <w:rsid w:val="00BD0DAA"/>
    <w:rsid w:val="00BF329F"/>
    <w:rsid w:val="00C17A28"/>
    <w:rsid w:val="00C40CE8"/>
    <w:rsid w:val="00CA46B8"/>
    <w:rsid w:val="00CD5936"/>
    <w:rsid w:val="00D4628A"/>
    <w:rsid w:val="00D54A10"/>
    <w:rsid w:val="00D741EB"/>
    <w:rsid w:val="00D956AA"/>
    <w:rsid w:val="00DB03A4"/>
    <w:rsid w:val="00DB7D99"/>
    <w:rsid w:val="00DD7D4F"/>
    <w:rsid w:val="00DE0BDA"/>
    <w:rsid w:val="00DF23F0"/>
    <w:rsid w:val="00E15D68"/>
    <w:rsid w:val="00E31518"/>
    <w:rsid w:val="00ED1BC6"/>
    <w:rsid w:val="00ED44F2"/>
    <w:rsid w:val="00F10EF5"/>
    <w:rsid w:val="00F15E61"/>
    <w:rsid w:val="00F4479B"/>
    <w:rsid w:val="00F47765"/>
    <w:rsid w:val="00F542EC"/>
    <w:rsid w:val="00F74BFC"/>
    <w:rsid w:val="00F80CB6"/>
    <w:rsid w:val="00FA51B6"/>
    <w:rsid w:val="00FC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30E9A"/>
  <w15:docId w15:val="{942C1CDD-82D0-47D4-8892-A936643A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D68"/>
  </w:style>
  <w:style w:type="paragraph" w:styleId="Footer">
    <w:name w:val="footer"/>
    <w:basedOn w:val="Normal"/>
    <w:link w:val="Footer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D68"/>
  </w:style>
  <w:style w:type="paragraph" w:styleId="NoSpacing">
    <w:name w:val="No Spacing"/>
    <w:link w:val="NoSpacing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9B6508"/>
    <w:rPr>
      <w:rFonts w:eastAsiaTheme="minorEastAsia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71C89"/>
  </w:style>
  <w:style w:type="character" w:styleId="Hyperlink">
    <w:name w:val="Hyperlink"/>
    <w:basedOn w:val="DefaultParagraphFont"/>
    <w:uiPriority w:val="99"/>
    <w:unhideWhenUsed/>
    <w:rsid w:val="00171C8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AD78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stParagraph">
    <w:name w:val="List Paragraph"/>
    <w:basedOn w:val="Normal"/>
    <w:uiPriority w:val="34"/>
    <w:qFormat/>
    <w:rsid w:val="00181B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TOC3">
    <w:name w:val="toc 3"/>
    <w:basedOn w:val="Normal"/>
    <w:next w:val="Normal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TOC4">
    <w:name w:val="toc 4"/>
    <w:basedOn w:val="Normal"/>
    <w:next w:val="Normal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package" Target="embeddings/Microsoft_Visio_Drawing.vsdx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google.nl/url?sa=i&amp;rct=j&amp;q=&amp;esrc=s&amp;source=images&amp;cd=&amp;cad=rja&amp;uact=8&amp;ved=0ahUKEwiTzdP406LPAhWDxxQKHa07DDYQjRwIBw&amp;url=http://www.pcassistent.nl/nieuws/cartoon-fokke-en-sukke-eindelijk-de-helpdesk/&amp;psig=AFQjCNFYwPfm9J7q_UfS6AEEHkC73pMFeQ&amp;ust=1474618742544297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2C491A-FCA0-4033-B7BB-D6EAB37CF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12</TotalTime>
  <Pages>8</Pages>
  <Words>249</Words>
  <Characters>1423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Functioneel ontwerp</vt:lpstr>
      <vt:lpstr>Functioneel ontwerp</vt:lpstr>
    </vt:vector>
  </TitlesOfParts>
  <Company>Summa ICT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Project 00: leerjaar 1, AMO, versie 00</dc:subject>
  <dc:creator>Kelder, Erik</dc:creator>
  <cp:lastModifiedBy>Sander Jochems</cp:lastModifiedBy>
  <cp:revision>4</cp:revision>
  <dcterms:created xsi:type="dcterms:W3CDTF">2019-02-05T09:50:00Z</dcterms:created>
  <dcterms:modified xsi:type="dcterms:W3CDTF">2019-02-05T10:21:00Z</dcterms:modified>
</cp:coreProperties>
</file>