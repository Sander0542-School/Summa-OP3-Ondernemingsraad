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77133F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  <w:bookmarkStart w:id="0" w:name="_GoBack"/>
                <w:bookmarkEnd w:id="0"/>
              </w:p>
              <w:p w:rsidR="003B21D4" w:rsidRPr="003B21D4" w:rsidRDefault="0077133F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761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32E54E64" wp14:editId="21FD2C65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343FA9" w:rsidP="00A70B1D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Configuratieoverzicht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A70B1D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 wp14:anchorId="6C43A9FF" wp14:editId="7ADD7E17">
            <wp:simplePos x="0" y="0"/>
            <wp:positionH relativeFrom="column">
              <wp:posOffset>-635</wp:posOffset>
            </wp:positionH>
            <wp:positionV relativeFrom="paragraph">
              <wp:posOffset>4142740</wp:posOffset>
            </wp:positionV>
            <wp:extent cx="5760720" cy="2032000"/>
            <wp:effectExtent l="0" t="0" r="0" b="6350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1" name="Afbeelding 1" descr="Afbeeldingsresultaat voor dilbert configurati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configura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A70B1D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9085" w:history="1">
            <w:r w:rsidR="00A70B1D" w:rsidRPr="00CA5CC5">
              <w:rPr>
                <w:rStyle w:val="Hyperlink"/>
                <w:noProof/>
              </w:rPr>
              <w:t>1.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hardware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_Toc462309085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4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:rsidR="00A70B1D" w:rsidRDefault="008C25D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086" w:history="1">
            <w:r w:rsidR="00A70B1D" w:rsidRPr="00CA5CC5">
              <w:rPr>
                <w:rStyle w:val="Hyperlink"/>
                <w:noProof/>
              </w:rPr>
              <w:t>2.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software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_Toc462309086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5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A70B1D" w:rsidRPr="00672456" w:rsidRDefault="00A70B1D" w:rsidP="00A70B1D">
      <w:pPr>
        <w:pStyle w:val="Kop1"/>
      </w:pPr>
      <w:bookmarkStart w:id="1" w:name="_Toc435781196"/>
      <w:r>
        <w:lastRenderedPageBreak/>
        <w:br w:type="page"/>
      </w:r>
      <w:bookmarkStart w:id="2" w:name="_Toc435781195"/>
      <w:bookmarkStart w:id="3" w:name="_Toc462309085"/>
      <w:r>
        <w:lastRenderedPageBreak/>
        <w:t>Te gebruiken hardware</w:t>
      </w:r>
      <w:bookmarkEnd w:id="2"/>
      <w:bookmarkEnd w:id="3"/>
    </w:p>
    <w:p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Geef hierin aan welke hardware je gebruikt en wat de minimale eisen zijn die aan de hardware worden gesteld. Maak gebruik van het onderstaand schema.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A70B1D" w:rsidRPr="00A70B1D" w:rsidTr="00493FD2">
        <w:tc>
          <w:tcPr>
            <w:tcW w:w="4606" w:type="dxa"/>
            <w:shd w:val="clear" w:color="auto" w:fill="BFBFBF" w:themeFill="background1" w:themeFillShade="BF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Vereisten</w:t>
            </w:r>
          </w:p>
        </w:tc>
      </w:tr>
      <w:tr w:rsidR="00A70B1D" w:rsidRPr="00A70B1D" w:rsidTr="00493FD2">
        <w:tc>
          <w:tcPr>
            <w:tcW w:w="4606" w:type="dxa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Computer</w:t>
            </w:r>
          </w:p>
        </w:tc>
        <w:tc>
          <w:tcPr>
            <w:tcW w:w="4606" w:type="dxa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1 Ghz processor</w:t>
            </w:r>
          </w:p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16 GB schijfruimte</w:t>
            </w:r>
          </w:p>
        </w:tc>
      </w:tr>
      <w:tr w:rsidR="00A70B1D" w:rsidRPr="00A70B1D" w:rsidTr="00493FD2">
        <w:tc>
          <w:tcPr>
            <w:tcW w:w="4606" w:type="dxa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….</w:t>
            </w:r>
          </w:p>
        </w:tc>
        <w:tc>
          <w:tcPr>
            <w:tcW w:w="4606" w:type="dxa"/>
          </w:tcPr>
          <w:p w:rsidR="00A70B1D" w:rsidRPr="00A70B1D" w:rsidRDefault="00A70B1D" w:rsidP="00493FD2">
            <w:pPr>
              <w:spacing w:after="200"/>
            </w:pPr>
            <w:r w:rsidRPr="00A70B1D">
              <w:rPr>
                <w:highlight w:val="lightGray"/>
              </w:rPr>
              <w:t>….</w:t>
            </w:r>
          </w:p>
        </w:tc>
      </w:tr>
    </w:tbl>
    <w:p w:rsidR="00A70B1D" w:rsidRPr="00A70B1D" w:rsidRDefault="00A70B1D" w:rsidP="00A70B1D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70B1D">
        <w:br w:type="page"/>
      </w:r>
    </w:p>
    <w:p w:rsidR="00A70B1D" w:rsidRPr="00672456" w:rsidRDefault="00A70B1D" w:rsidP="00A70B1D">
      <w:pPr>
        <w:pStyle w:val="Kop1"/>
      </w:pPr>
      <w:bookmarkStart w:id="4" w:name="_Toc462309086"/>
      <w:r>
        <w:lastRenderedPageBreak/>
        <w:t>Te gebruiken software</w:t>
      </w:r>
      <w:bookmarkEnd w:id="1"/>
      <w:bookmarkEnd w:id="4"/>
    </w:p>
    <w:p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Hier vermeld je ALLEEN de software die je nodig hebt voor de ontwikkeling van de applicatie. Uitzondering hierop is het besturingssysteem. Dit dient ook vermeld te worden.</w:t>
      </w:r>
    </w:p>
    <w:p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Bij alle software geef je duidelijk aan welke aanpassingen je hebt gedaan op de standaard instellingen.</w:t>
      </w:r>
    </w:p>
    <w:p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Maak gebruik van het onderstaande schema.</w:t>
      </w:r>
    </w:p>
    <w:tbl>
      <w:tblPr>
        <w:tblW w:w="40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998"/>
        <w:gridCol w:w="4754"/>
      </w:tblGrid>
      <w:tr w:rsidR="00A70B1D" w:rsidRPr="00A70B1D" w:rsidTr="00493FD2">
        <w:tc>
          <w:tcPr>
            <w:tcW w:w="1109" w:type="pct"/>
            <w:shd w:val="clear" w:color="auto" w:fill="BFBFBF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Software</w:t>
            </w:r>
          </w:p>
        </w:tc>
        <w:tc>
          <w:tcPr>
            <w:tcW w:w="675" w:type="pct"/>
            <w:shd w:val="clear" w:color="auto" w:fill="BFBFBF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Versie</w:t>
            </w:r>
          </w:p>
        </w:tc>
        <w:tc>
          <w:tcPr>
            <w:tcW w:w="3216" w:type="pct"/>
            <w:shd w:val="clear" w:color="auto" w:fill="BFBFBF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Opmerkingen</w:t>
            </w:r>
          </w:p>
        </w:tc>
      </w:tr>
      <w:tr w:rsidR="00A70B1D" w:rsidRPr="00A70B1D" w:rsidTr="00493FD2">
        <w:tc>
          <w:tcPr>
            <w:tcW w:w="1109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 xml:space="preserve">Windows </w:t>
            </w:r>
          </w:p>
        </w:tc>
        <w:tc>
          <w:tcPr>
            <w:tcW w:w="675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7</w:t>
            </w:r>
          </w:p>
        </w:tc>
        <w:tc>
          <w:tcPr>
            <w:tcW w:w="3216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User: Kees</w:t>
            </w:r>
          </w:p>
          <w:p w:rsidR="00A70B1D" w:rsidRPr="00A70B1D" w:rsidRDefault="00A70B1D" w:rsidP="00493FD2">
            <w:pPr>
              <w:rPr>
                <w:i/>
                <w:highlight w:val="lightGray"/>
              </w:rPr>
            </w:pPr>
          </w:p>
        </w:tc>
      </w:tr>
      <w:tr w:rsidR="00A70B1D" w:rsidRPr="00A70B1D" w:rsidTr="00493FD2">
        <w:tc>
          <w:tcPr>
            <w:tcW w:w="1109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Visual Studio</w:t>
            </w:r>
          </w:p>
        </w:tc>
        <w:tc>
          <w:tcPr>
            <w:tcW w:w="675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13 sp4</w:t>
            </w:r>
          </w:p>
        </w:tc>
        <w:tc>
          <w:tcPr>
            <w:tcW w:w="3216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Regelnummering aan</w:t>
            </w:r>
          </w:p>
          <w:p w:rsidR="00A70B1D" w:rsidRPr="00A70B1D" w:rsidRDefault="00A70B1D" w:rsidP="00493FD2">
            <w:pPr>
              <w:rPr>
                <w:i/>
              </w:rPr>
            </w:pPr>
            <w:r w:rsidRPr="00A70B1D">
              <w:rPr>
                <w:i/>
                <w:highlight w:val="lightGray"/>
              </w:rPr>
              <w:t>Crystal Reports plugin</w:t>
            </w:r>
          </w:p>
        </w:tc>
      </w:tr>
      <w:tr w:rsidR="00A70B1D" w:rsidRPr="00A70B1D" w:rsidTr="00493FD2">
        <w:tc>
          <w:tcPr>
            <w:tcW w:w="1109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…</w:t>
            </w:r>
          </w:p>
        </w:tc>
        <w:tc>
          <w:tcPr>
            <w:tcW w:w="675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…</w:t>
            </w:r>
          </w:p>
        </w:tc>
        <w:tc>
          <w:tcPr>
            <w:tcW w:w="3216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…</w:t>
            </w:r>
          </w:p>
        </w:tc>
      </w:tr>
    </w:tbl>
    <w:p w:rsidR="00E15D68" w:rsidRPr="001955AF" w:rsidRDefault="00E15D68" w:rsidP="00A70B1D">
      <w:pPr>
        <w:pStyle w:val="Kop1"/>
        <w:numPr>
          <w:ilvl w:val="0"/>
          <w:numId w:val="0"/>
        </w:numPr>
        <w:ind w:left="360" w:hanging="360"/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5D9" w:rsidRDefault="008C25D9" w:rsidP="00E15D68">
      <w:pPr>
        <w:spacing w:line="240" w:lineRule="auto"/>
      </w:pPr>
      <w:r>
        <w:separator/>
      </w:r>
    </w:p>
  </w:endnote>
  <w:endnote w:type="continuationSeparator" w:id="0">
    <w:p w:rsidR="008C25D9" w:rsidRDefault="008C25D9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5D9" w:rsidRDefault="008C25D9" w:rsidP="00E15D68">
      <w:pPr>
        <w:spacing w:line="240" w:lineRule="auto"/>
      </w:pPr>
      <w:r>
        <w:separator/>
      </w:r>
    </w:p>
  </w:footnote>
  <w:footnote w:type="continuationSeparator" w:id="0">
    <w:p w:rsidR="008C25D9" w:rsidRDefault="008C25D9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238A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43FA9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7133F"/>
    <w:rsid w:val="00793C0F"/>
    <w:rsid w:val="007B7004"/>
    <w:rsid w:val="007C223B"/>
    <w:rsid w:val="007C2862"/>
    <w:rsid w:val="007D24C2"/>
    <w:rsid w:val="00800C25"/>
    <w:rsid w:val="008374F1"/>
    <w:rsid w:val="00845276"/>
    <w:rsid w:val="008C25D9"/>
    <w:rsid w:val="008C7B2E"/>
    <w:rsid w:val="008D491A"/>
    <w:rsid w:val="008E1383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0B1D"/>
    <w:rsid w:val="00A758EE"/>
    <w:rsid w:val="00A9387F"/>
    <w:rsid w:val="00AC0095"/>
    <w:rsid w:val="00AD23CF"/>
    <w:rsid w:val="00AD7800"/>
    <w:rsid w:val="00B024D2"/>
    <w:rsid w:val="00B04C5C"/>
    <w:rsid w:val="00B23A23"/>
    <w:rsid w:val="00B353E7"/>
    <w:rsid w:val="00B73D42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30047"/>
  <w15:docId w15:val="{7D3F95CC-033D-4273-914D-D57DB644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j46a3X26LPAhXBoBQKHQITCSgQjRwIBw&amp;url=http%3A%2F%2Farunkottolli.blogspot.com%2F2012_09_01_archive.html&amp;bvm=bv.133387755,d.ZGg&amp;psig=AFQjCNEuMwRJzUvAm2kVnQYQ-u33UUdg2A&amp;ust=147462473756203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EA71D-5B5E-4991-863C-F0F559F4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</TotalTime>
  <Pages>5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Configuratieoverzicht </vt:lpstr>
    </vt:vector>
  </TitlesOfParts>
  <Company>Summa ICT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Configuratieoverzicht</dc:title>
  <dc:subject>Project 00: leerjaar 1, AMO, versie 00</dc:subject>
  <dc:creator>Kelder, Erik</dc:creator>
  <cp:lastModifiedBy>Jovi Simons</cp:lastModifiedBy>
  <cp:revision>2</cp:revision>
  <dcterms:created xsi:type="dcterms:W3CDTF">2019-02-05T09:57:00Z</dcterms:created>
  <dcterms:modified xsi:type="dcterms:W3CDTF">2019-02-05T09:57:00Z</dcterms:modified>
</cp:coreProperties>
</file>